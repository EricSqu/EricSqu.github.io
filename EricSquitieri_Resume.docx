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BF374A1" w14:textId="77777777" w:rsidTr="0064702D">
        <w:trPr>
          <w:trHeight w:hRule="exact" w:val="135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0DE20FF" w14:textId="63BF1653" w:rsidR="00692703" w:rsidRPr="00533EBF" w:rsidRDefault="006F3487" w:rsidP="00913946">
            <w:pPr>
              <w:pStyle w:val="Title"/>
              <w:rPr>
                <w:sz w:val="40"/>
                <w:szCs w:val="40"/>
              </w:rPr>
            </w:pPr>
            <w:r w:rsidRPr="00533EBF">
              <w:rPr>
                <w:b/>
                <w:bCs/>
                <w:color w:val="000000" w:themeColor="text1"/>
                <w:sz w:val="40"/>
                <w:szCs w:val="40"/>
                <w:shd w:val="clear" w:color="auto" w:fill="FFFFFF" w:themeFill="background1"/>
              </w:rPr>
              <w:t>Eric</w:t>
            </w:r>
            <w:r w:rsidR="00692703" w:rsidRPr="00533EBF">
              <w:rPr>
                <w:sz w:val="40"/>
                <w:szCs w:val="40"/>
              </w:rPr>
              <w:t xml:space="preserve"> </w:t>
            </w:r>
            <w:r w:rsidRPr="00533EBF">
              <w:rPr>
                <w:rStyle w:val="IntenseEmphasis"/>
                <w:color w:val="000000" w:themeColor="text1"/>
                <w:sz w:val="40"/>
                <w:szCs w:val="40"/>
              </w:rPr>
              <w:t>Squitieri</w:t>
            </w:r>
          </w:p>
          <w:p w14:paraId="74A4B1F9" w14:textId="147CA607" w:rsidR="00692703" w:rsidRPr="00CF1A49" w:rsidRDefault="009C64FE" w:rsidP="00913946">
            <w:pPr>
              <w:pStyle w:val="ContactInfo"/>
              <w:contextualSpacing w:val="0"/>
            </w:pPr>
            <w:r>
              <w:t>5544 Century 21 blvd</w:t>
            </w:r>
            <w:r w:rsidR="00DB0F78">
              <w:t>.</w:t>
            </w:r>
            <w:r w:rsidR="00D720CB">
              <w:t xml:space="preserve"> AP</w:t>
            </w:r>
            <w:r>
              <w:t>T</w:t>
            </w:r>
            <w:r w:rsidR="00D720CB">
              <w:t>#</w:t>
            </w:r>
            <w:r>
              <w:t>164</w:t>
            </w:r>
            <w:r w:rsidR="00DB0F78">
              <w:t xml:space="preserve">| </w:t>
            </w:r>
            <w:r w:rsidR="006F3487">
              <w:t>813-294-4193</w:t>
            </w:r>
          </w:p>
          <w:p w14:paraId="6D4C8767" w14:textId="4C14E0C8" w:rsidR="00692703" w:rsidRPr="00CF1A49" w:rsidRDefault="006F3487" w:rsidP="00913946">
            <w:pPr>
              <w:pStyle w:val="ContactInfoEmphasis"/>
              <w:contextualSpacing w:val="0"/>
            </w:pPr>
            <w:r>
              <w:t>Ericsquitieri1@gmail.com</w:t>
            </w:r>
          </w:p>
        </w:tc>
      </w:tr>
      <w:tr w:rsidR="009571D8" w:rsidRPr="00CF1A49" w14:paraId="3B29FF55" w14:textId="77777777" w:rsidTr="00692703">
        <w:tc>
          <w:tcPr>
            <w:tcW w:w="9360" w:type="dxa"/>
            <w:tcMar>
              <w:top w:w="432" w:type="dxa"/>
            </w:tcMar>
          </w:tcPr>
          <w:p w14:paraId="35CE01DB" w14:textId="1AF873F3" w:rsidR="007828B9" w:rsidRPr="00CF1A49" w:rsidRDefault="0044578B" w:rsidP="00913946">
            <w:pPr>
              <w:contextualSpacing w:val="0"/>
            </w:pPr>
            <w:r>
              <w:t xml:space="preserve">Loyal and dedicated to every company I work for. </w:t>
            </w:r>
            <w:r w:rsidR="007828B9" w:rsidRPr="007828B9">
              <w:t>Computer Science student at UCF with foundational skills in C, C++, HTML, and CSS, seeking to leverage retail and technology experience in a junior software development role.</w:t>
            </w:r>
          </w:p>
        </w:tc>
      </w:tr>
    </w:tbl>
    <w:p w14:paraId="1040F413" w14:textId="3AD6F09A" w:rsidR="007828B9" w:rsidRPr="0064702D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6F8055B65DE4B0BAC30D69520F166CD"/>
          </w:placeholder>
          <w:temporary/>
          <w:showingPlcHdr/>
          <w15:appearance w15:val="hidden"/>
        </w:sdtPr>
        <w:sdtContent>
          <w:r w:rsidR="004E01EB" w:rsidRPr="00533EBF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471E3B3" w14:textId="77777777" w:rsidTr="00D66A52">
        <w:tc>
          <w:tcPr>
            <w:tcW w:w="9355" w:type="dxa"/>
          </w:tcPr>
          <w:p w14:paraId="4718EAB6" w14:textId="41B476F6" w:rsidR="00520199" w:rsidRDefault="00520199" w:rsidP="00520199">
            <w:pPr>
              <w:pStyle w:val="Heading3"/>
              <w:contextualSpacing w:val="0"/>
            </w:pPr>
            <w:r>
              <w:t>10/16/2020</w:t>
            </w:r>
            <w:r w:rsidRPr="00CF1A49">
              <w:t xml:space="preserve"> – </w:t>
            </w:r>
            <w:r>
              <w:t xml:space="preserve">current </w:t>
            </w:r>
          </w:p>
          <w:p w14:paraId="798F2D0E" w14:textId="6870B692" w:rsidR="001D0BF1" w:rsidRPr="00CF1A49" w:rsidRDefault="00B90CFE" w:rsidP="001D0BF1">
            <w:pPr>
              <w:pStyle w:val="Heading2"/>
              <w:contextualSpacing w:val="0"/>
            </w:pPr>
            <w:r>
              <w:t xml:space="preserve">Advisor &amp; </w:t>
            </w:r>
            <w:r w:rsidR="00EB44DD">
              <w:t>product flow</w:t>
            </w:r>
            <w:r w:rsidR="001D0BF1" w:rsidRPr="00CF1A49">
              <w:t>,</w:t>
            </w:r>
            <w:r w:rsidR="00520199">
              <w:t xml:space="preserve"> </w:t>
            </w:r>
            <w:r w:rsidRPr="00891E61">
              <w:rPr>
                <w:rStyle w:val="SubtleReference"/>
                <w:b/>
                <w:bCs/>
              </w:rPr>
              <w:t>BestBuy</w:t>
            </w:r>
          </w:p>
          <w:p w14:paraId="04C06867" w14:textId="289F6584" w:rsidR="001E3120" w:rsidRPr="00CF1A49" w:rsidRDefault="007828B9" w:rsidP="001D0BF1">
            <w:pPr>
              <w:contextualSpacing w:val="0"/>
            </w:pPr>
            <w:r w:rsidRPr="007828B9">
              <w:t>Managed the end-to-end process of receiving and dispatching products, ensuring timely stock replenishment and efficient handling of online orders and product carry-outs. Played a pivotal role in managing customer contracts, warranties, and transactions, fostering trust and reliability. Excelled in developing and maintaining expert knowledge of the latest technology products</w:t>
            </w:r>
            <w:r w:rsidR="0064702D">
              <w:t>.</w:t>
            </w:r>
          </w:p>
        </w:tc>
      </w:tr>
      <w:tr w:rsidR="00F61DF9" w:rsidRPr="00CF1A49" w14:paraId="41A6819E" w14:textId="77777777" w:rsidTr="00F61DF9">
        <w:tc>
          <w:tcPr>
            <w:tcW w:w="9355" w:type="dxa"/>
            <w:tcMar>
              <w:top w:w="216" w:type="dxa"/>
            </w:tcMar>
          </w:tcPr>
          <w:p w14:paraId="00393148" w14:textId="5FE33CA2" w:rsidR="00F61DF9" w:rsidRPr="00CF1A49" w:rsidRDefault="00CD646B" w:rsidP="00F61DF9">
            <w:pPr>
              <w:pStyle w:val="Heading3"/>
              <w:contextualSpacing w:val="0"/>
            </w:pPr>
            <w:r>
              <w:t>2017</w:t>
            </w:r>
            <w:r w:rsidR="00F61DF9" w:rsidRPr="00CF1A49">
              <w:t xml:space="preserve"> – </w:t>
            </w:r>
            <w:r>
              <w:t>2020</w:t>
            </w:r>
          </w:p>
          <w:p w14:paraId="2D24562C" w14:textId="4D5D7107" w:rsidR="00F61DF9" w:rsidRPr="00CF1A49" w:rsidRDefault="0062301B" w:rsidP="00F61DF9">
            <w:pPr>
              <w:pStyle w:val="Heading2"/>
              <w:contextualSpacing w:val="0"/>
            </w:pPr>
            <w:r>
              <w:t>SHIFT LEAD</w:t>
            </w:r>
            <w:r w:rsidR="00F61DF9" w:rsidRPr="00CF1A49">
              <w:t xml:space="preserve">, </w:t>
            </w:r>
            <w:r w:rsidRPr="00891E61">
              <w:rPr>
                <w:rStyle w:val="SubtleReference"/>
                <w:b/>
                <w:bCs/>
              </w:rPr>
              <w:t>tWISTEE TREAT</w:t>
            </w:r>
          </w:p>
          <w:p w14:paraId="660AA69B" w14:textId="3846BCF9" w:rsidR="007828B9" w:rsidRDefault="0025360E" w:rsidP="00F61DF9">
            <w:r>
              <w:t xml:space="preserve">Managed </w:t>
            </w:r>
            <w:r w:rsidRPr="0025360E">
              <w:t>cash drops from the register and</w:t>
            </w:r>
            <w:r>
              <w:t xml:space="preserve"> </w:t>
            </w:r>
            <w:r w:rsidR="007828B9">
              <w:t>a</w:t>
            </w:r>
            <w:r>
              <w:t xml:space="preserve">ssisted in developing soft skills and </w:t>
            </w:r>
            <w:r w:rsidR="00CD646B">
              <w:t>problem-solving</w:t>
            </w:r>
            <w:r>
              <w:t xml:space="preserve"> customer service skills</w:t>
            </w:r>
            <w:r w:rsidR="00803C05">
              <w:t>.</w:t>
            </w:r>
            <w:r w:rsidR="007828B9">
              <w:t xml:space="preserve"> </w:t>
            </w:r>
            <w:r w:rsidR="007828B9" w:rsidRPr="007828B9">
              <w:t>Led team to resolve customer service challenges, improving service delivery and operational efficiency.</w:t>
            </w:r>
          </w:p>
        </w:tc>
      </w:tr>
    </w:tbl>
    <w:sdt>
      <w:sdtPr>
        <w:alias w:val="Education:"/>
        <w:tag w:val="Education:"/>
        <w:id w:val="-1908763273"/>
        <w:placeholder>
          <w:docPart w:val="B3A0F7C25A494CADB7D2668738ECB025"/>
        </w:placeholder>
        <w:temporary/>
        <w:showingPlcHdr/>
        <w15:appearance w15:val="hidden"/>
      </w:sdtPr>
      <w:sdtContent>
        <w:p w14:paraId="2BC76729" w14:textId="77777777" w:rsidR="00DA59AA" w:rsidRPr="00CF1A49" w:rsidRDefault="00DA59AA" w:rsidP="0097790C">
          <w:pPr>
            <w:pStyle w:val="Heading1"/>
          </w:pPr>
          <w:r w:rsidRPr="00533EBF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8127EE3" w14:textId="77777777" w:rsidTr="00D66A52">
        <w:tc>
          <w:tcPr>
            <w:tcW w:w="9355" w:type="dxa"/>
          </w:tcPr>
          <w:p w14:paraId="2D4418A6" w14:textId="77777777" w:rsidR="00271F2F" w:rsidRPr="00CF1A49" w:rsidRDefault="00271F2F" w:rsidP="00271F2F">
            <w:pPr>
              <w:pStyle w:val="Heading3"/>
              <w:contextualSpacing w:val="0"/>
            </w:pPr>
            <w:r>
              <w:t>2021-current</w:t>
            </w:r>
          </w:p>
          <w:p w14:paraId="28726E40" w14:textId="77777777" w:rsidR="00271F2F" w:rsidRPr="00CF1A49" w:rsidRDefault="00271F2F" w:rsidP="00271F2F">
            <w:pPr>
              <w:pStyle w:val="Heading2"/>
              <w:contextualSpacing w:val="0"/>
            </w:pPr>
            <w:r>
              <w:t>Computer science</w:t>
            </w:r>
            <w:r w:rsidRPr="00CF1A49">
              <w:t xml:space="preserve">, </w:t>
            </w:r>
            <w:r>
              <w:rPr>
                <w:rStyle w:val="SubtleReference"/>
              </w:rPr>
              <w:t>University of central florida</w:t>
            </w:r>
          </w:p>
          <w:p w14:paraId="5B41648C" w14:textId="492AA761" w:rsidR="00DB184E" w:rsidRDefault="00271F2F" w:rsidP="00271F2F">
            <w:pPr>
              <w:contextualSpacing w:val="0"/>
            </w:pPr>
            <w:r>
              <w:t xml:space="preserve">Currently enrolled in a Computer Science degree, it has helped me learn different coding languages like C, </w:t>
            </w:r>
            <w:r w:rsidR="0064702D">
              <w:t xml:space="preserve">Python, </w:t>
            </w:r>
            <w:r>
              <w:t xml:space="preserve">HTML, and I’ve picked up the </w:t>
            </w:r>
            <w:r w:rsidR="007828B9">
              <w:t>foundations</w:t>
            </w:r>
            <w:r>
              <w:t xml:space="preserve"> of </w:t>
            </w:r>
            <w:r w:rsidR="0064702D">
              <w:t xml:space="preserve">Java </w:t>
            </w:r>
            <w:r>
              <w:t>as well. College has also forced me to be an adaptive learner so I can pick up skills quickly</w:t>
            </w:r>
          </w:p>
          <w:p w14:paraId="724910B2" w14:textId="44FBF23F" w:rsidR="00DB184E" w:rsidRPr="00CF1A49" w:rsidRDefault="00DB184E" w:rsidP="00271F2F">
            <w:pPr>
              <w:contextualSpacing w:val="0"/>
            </w:pPr>
            <w:r>
              <w:t>Passed UCF Foundation exam 80%.</w:t>
            </w:r>
          </w:p>
        </w:tc>
      </w:tr>
      <w:tr w:rsidR="00F61DF9" w:rsidRPr="00CF1A49" w14:paraId="1A423313" w14:textId="77777777" w:rsidTr="00F61DF9">
        <w:tc>
          <w:tcPr>
            <w:tcW w:w="9355" w:type="dxa"/>
            <w:tcMar>
              <w:top w:w="216" w:type="dxa"/>
            </w:tcMar>
          </w:tcPr>
          <w:p w14:paraId="5DE1653A" w14:textId="77777777" w:rsidR="00271F2F" w:rsidRPr="00CF1A49" w:rsidRDefault="00271F2F" w:rsidP="00271F2F">
            <w:pPr>
              <w:pStyle w:val="Heading3"/>
              <w:contextualSpacing w:val="0"/>
            </w:pPr>
            <w:r>
              <w:t>2016-2020</w:t>
            </w:r>
          </w:p>
          <w:p w14:paraId="2AF54ABF" w14:textId="75DA16CD" w:rsidR="00271F2F" w:rsidRPr="00CF1A49" w:rsidRDefault="00271F2F" w:rsidP="00271F2F">
            <w:pPr>
              <w:pStyle w:val="Heading2"/>
              <w:contextualSpacing w:val="0"/>
            </w:pPr>
            <w:r>
              <w:t xml:space="preserve">High school </w:t>
            </w:r>
            <w:r w:rsidR="000214AE">
              <w:t>DIPLOMA</w:t>
            </w:r>
            <w:r w:rsidRPr="00CF1A49">
              <w:t xml:space="preserve">, </w:t>
            </w:r>
            <w:r>
              <w:rPr>
                <w:rStyle w:val="SubtleReference"/>
              </w:rPr>
              <w:t>East bay high school</w:t>
            </w:r>
          </w:p>
          <w:p w14:paraId="28AD4524" w14:textId="7FBB517D" w:rsidR="00DB0F78" w:rsidRDefault="00271F2F" w:rsidP="00F61DF9">
            <w:r>
              <w:t>Graduated with a 5.4 (weighted) GPA computer science piqued my interest with an Advanced Placement Computer Science I course.</w:t>
            </w:r>
          </w:p>
        </w:tc>
      </w:tr>
    </w:tbl>
    <w:p w14:paraId="424E7C01" w14:textId="77777777" w:rsidR="00E37B0A" w:rsidRDefault="00E37B0A" w:rsidP="00486277">
      <w:pPr>
        <w:pStyle w:val="Heading1"/>
      </w:pPr>
    </w:p>
    <w:sdt>
      <w:sdtPr>
        <w:alias w:val="Skills:"/>
        <w:tag w:val="Skills:"/>
        <w:id w:val="-1392877668"/>
        <w:placeholder>
          <w:docPart w:val="A8931619E0584754BDEE2A9E77FB67C2"/>
        </w:placeholder>
        <w:temporary/>
        <w:showingPlcHdr/>
        <w15:appearance w15:val="hidden"/>
      </w:sdtPr>
      <w:sdtContent>
        <w:p w14:paraId="78AE0DD5" w14:textId="0141545F" w:rsidR="00486277" w:rsidRPr="00CF1A49" w:rsidRDefault="00486277" w:rsidP="00486277">
          <w:pPr>
            <w:pStyle w:val="Heading1"/>
          </w:pPr>
          <w:r w:rsidRPr="00533EBF">
            <w:rPr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DF7314A" w14:textId="77777777" w:rsidTr="00CF1A49">
        <w:tc>
          <w:tcPr>
            <w:tcW w:w="4675" w:type="dxa"/>
          </w:tcPr>
          <w:p w14:paraId="48558B7B" w14:textId="550792D8" w:rsidR="001E3120" w:rsidRPr="006E1507" w:rsidRDefault="00573E0B" w:rsidP="006E1507">
            <w:pPr>
              <w:pStyle w:val="ListBullet"/>
              <w:contextualSpacing w:val="0"/>
            </w:pPr>
            <w:r>
              <w:t xml:space="preserve">Foundational </w:t>
            </w:r>
            <w:r w:rsidR="00180863">
              <w:t xml:space="preserve">knowledge of HTML, C, </w:t>
            </w:r>
            <w:r>
              <w:t>Java</w:t>
            </w:r>
            <w:r w:rsidR="00180863">
              <w:t>, and other coding languages.</w:t>
            </w:r>
          </w:p>
          <w:p w14:paraId="112682DD" w14:textId="77777777" w:rsidR="001F4E6D" w:rsidRDefault="00D55F2A" w:rsidP="006E1507">
            <w:pPr>
              <w:pStyle w:val="ListBullet"/>
              <w:contextualSpacing w:val="0"/>
            </w:pPr>
            <w:r>
              <w:t xml:space="preserve">Designed and developed </w:t>
            </w:r>
            <w:r w:rsidR="00297966">
              <w:t>websites for projects and communities.</w:t>
            </w:r>
          </w:p>
          <w:p w14:paraId="14D4C521" w14:textId="0BDA744A" w:rsidR="00B03789" w:rsidRPr="006E1507" w:rsidRDefault="00B03789" w:rsidP="006E1507">
            <w:pPr>
              <w:pStyle w:val="ListBullet"/>
              <w:contextualSpacing w:val="0"/>
            </w:pPr>
            <w:r w:rsidRPr="00285EF0">
              <w:t>Technical skills: tinkering with hardware, robotics.</w:t>
            </w:r>
          </w:p>
        </w:tc>
        <w:tc>
          <w:tcPr>
            <w:tcW w:w="4675" w:type="dxa"/>
            <w:tcMar>
              <w:left w:w="360" w:type="dxa"/>
            </w:tcMar>
          </w:tcPr>
          <w:p w14:paraId="419B357D" w14:textId="2A4078DA" w:rsidR="003A0632" w:rsidRPr="006E1507" w:rsidRDefault="0053234A" w:rsidP="006E1507">
            <w:pPr>
              <w:pStyle w:val="ListBullet"/>
              <w:contextualSpacing w:val="0"/>
            </w:pPr>
            <w:r w:rsidRPr="0053234A">
              <w:t>Team-player who can also work independently.</w:t>
            </w:r>
          </w:p>
          <w:p w14:paraId="7D6886B5" w14:textId="5E15C9B9" w:rsidR="00263F7A" w:rsidRPr="00263F7A" w:rsidRDefault="00263F7A" w:rsidP="00263F7A">
            <w:pPr>
              <w:pStyle w:val="ListBullet"/>
            </w:pPr>
            <w:r w:rsidRPr="00263F7A">
              <w:t>Excellent verbal and written communication skills.</w:t>
            </w:r>
          </w:p>
          <w:p w14:paraId="7AAD15C2" w14:textId="77777777" w:rsidR="00DB184E" w:rsidRDefault="00263F7A" w:rsidP="00263F7A">
            <w:pPr>
              <w:pStyle w:val="ListBullet"/>
              <w:contextualSpacing w:val="0"/>
            </w:pPr>
            <w:r>
              <w:t>Eager to grow within the company</w:t>
            </w:r>
          </w:p>
          <w:p w14:paraId="4C1DCABA" w14:textId="64F79C67" w:rsidR="001E3120" w:rsidRPr="006E1507" w:rsidRDefault="00313CEC" w:rsidP="00263F7A">
            <w:pPr>
              <w:pStyle w:val="ListBullet"/>
              <w:contextualSpacing w:val="0"/>
            </w:pPr>
            <w:r>
              <w:t>Experience with shell commands</w:t>
            </w:r>
            <w:r w:rsidR="006F3F2B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24BD5F64" w14:textId="052AA4EB" w:rsidR="00B51D1B" w:rsidRDefault="00174B60" w:rsidP="00174B60">
      <w:pPr>
        <w:pStyle w:val="Heading1"/>
      </w:pPr>
      <w:r>
        <w:lastRenderedPageBreak/>
        <w:t>Activities/Interests</w:t>
      </w:r>
    </w:p>
    <w:p w14:paraId="35B1A220" w14:textId="5687C3AA" w:rsidR="00EE7735" w:rsidRDefault="00EE7735" w:rsidP="00C31253">
      <w:pPr>
        <w:pStyle w:val="ListParagraph"/>
        <w:numPr>
          <w:ilvl w:val="0"/>
          <w:numId w:val="15"/>
        </w:numPr>
        <w:ind w:hanging="360"/>
      </w:pPr>
      <w:r>
        <w:t xml:space="preserve">Website development extracurricular activity held by </w:t>
      </w:r>
      <w:r w:rsidR="0064702D">
        <w:t>UCF</w:t>
      </w:r>
    </w:p>
    <w:p w14:paraId="6C581B55" w14:textId="68F63F82" w:rsidR="00285EF0" w:rsidRDefault="00EE7735" w:rsidP="00C31253">
      <w:pPr>
        <w:pStyle w:val="ListParagraph"/>
        <w:numPr>
          <w:ilvl w:val="0"/>
          <w:numId w:val="15"/>
        </w:numPr>
        <w:ind w:hanging="360"/>
      </w:pPr>
      <w:r>
        <w:t>Robotics club member – Fall 2021-Current.</w:t>
      </w:r>
    </w:p>
    <w:p w14:paraId="7FA64811" w14:textId="30B736BA" w:rsidR="00174B60" w:rsidRDefault="0064702D" w:rsidP="00C31253">
      <w:pPr>
        <w:pStyle w:val="ListParagraph"/>
        <w:numPr>
          <w:ilvl w:val="0"/>
          <w:numId w:val="15"/>
        </w:numPr>
        <w:ind w:hanging="360"/>
      </w:pPr>
      <w:r>
        <w:t>Vast</w:t>
      </w:r>
      <w:r w:rsidR="008D3A56">
        <w:t xml:space="preserve"> interest in A.I. coding.</w:t>
      </w:r>
    </w:p>
    <w:p w14:paraId="64C68ECE" w14:textId="7E9EF849" w:rsidR="008D3A56" w:rsidRDefault="008D3A56" w:rsidP="00C31253">
      <w:pPr>
        <w:pStyle w:val="ListParagraph"/>
        <w:numPr>
          <w:ilvl w:val="0"/>
          <w:numId w:val="15"/>
        </w:numPr>
        <w:ind w:hanging="360"/>
      </w:pPr>
      <w:r>
        <w:t>3D printing.</w:t>
      </w:r>
    </w:p>
    <w:p w14:paraId="76E5D2A0" w14:textId="03DB39EF" w:rsidR="00EE7735" w:rsidRDefault="00EE7735" w:rsidP="00EE7735">
      <w:r>
        <w:tab/>
      </w:r>
    </w:p>
    <w:p w14:paraId="18DDD59E" w14:textId="0704B086" w:rsidR="00174B60" w:rsidRDefault="00174B60" w:rsidP="00EE7735"/>
    <w:p w14:paraId="451E47B4" w14:textId="2F107BD7" w:rsidR="00EE7735" w:rsidRPr="006E1507" w:rsidRDefault="00EE7735" w:rsidP="00271F2F"/>
    <w:sectPr w:rsidR="00EE7735" w:rsidRPr="006E1507" w:rsidSect="00244F43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3ACFA" w14:textId="77777777" w:rsidR="007B7CBB" w:rsidRDefault="007B7CBB" w:rsidP="0068194B">
      <w:r>
        <w:separator/>
      </w:r>
    </w:p>
    <w:p w14:paraId="115FE3F7" w14:textId="77777777" w:rsidR="007B7CBB" w:rsidRDefault="007B7CBB"/>
    <w:p w14:paraId="26B938D9" w14:textId="77777777" w:rsidR="007B7CBB" w:rsidRDefault="007B7CBB"/>
  </w:endnote>
  <w:endnote w:type="continuationSeparator" w:id="0">
    <w:p w14:paraId="21F0B1F7" w14:textId="77777777" w:rsidR="007B7CBB" w:rsidRDefault="007B7CBB" w:rsidP="0068194B">
      <w:r>
        <w:continuationSeparator/>
      </w:r>
    </w:p>
    <w:p w14:paraId="29E8076E" w14:textId="77777777" w:rsidR="007B7CBB" w:rsidRDefault="007B7CBB"/>
    <w:p w14:paraId="4571D15D" w14:textId="77777777" w:rsidR="007B7CBB" w:rsidRDefault="007B7C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1692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24136" w14:textId="77777777" w:rsidR="007B7CBB" w:rsidRDefault="007B7CBB" w:rsidP="0068194B">
      <w:r>
        <w:separator/>
      </w:r>
    </w:p>
    <w:p w14:paraId="1E2CA4CA" w14:textId="77777777" w:rsidR="007B7CBB" w:rsidRDefault="007B7CBB"/>
    <w:p w14:paraId="31BA89A3" w14:textId="77777777" w:rsidR="007B7CBB" w:rsidRDefault="007B7CBB"/>
  </w:footnote>
  <w:footnote w:type="continuationSeparator" w:id="0">
    <w:p w14:paraId="799BC84E" w14:textId="77777777" w:rsidR="007B7CBB" w:rsidRDefault="007B7CBB" w:rsidP="0068194B">
      <w:r>
        <w:continuationSeparator/>
      </w:r>
    </w:p>
    <w:p w14:paraId="6860632D" w14:textId="77777777" w:rsidR="007B7CBB" w:rsidRDefault="007B7CBB"/>
    <w:p w14:paraId="54C9A584" w14:textId="77777777" w:rsidR="007B7CBB" w:rsidRDefault="007B7C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83BA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C293DA" wp14:editId="00AEF50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2465D5A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3A74F8E"/>
    <w:multiLevelType w:val="hybridMultilevel"/>
    <w:tmpl w:val="63C4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C215EFA"/>
    <w:multiLevelType w:val="hybridMultilevel"/>
    <w:tmpl w:val="C7E664D0"/>
    <w:lvl w:ilvl="0" w:tplc="2B385D5C">
      <w:start w:val="1"/>
      <w:numFmt w:val="bullet"/>
      <w:lvlText w:val=""/>
      <w:lvlJc w:val="left"/>
      <w:rPr>
        <w:rFonts w:ascii="Symbol" w:hAnsi="Symbol" w:hint="default"/>
        <w:color w:val="1D824C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541548">
    <w:abstractNumId w:val="9"/>
  </w:num>
  <w:num w:numId="2" w16cid:durableId="2030644402">
    <w:abstractNumId w:val="8"/>
  </w:num>
  <w:num w:numId="3" w16cid:durableId="1518273802">
    <w:abstractNumId w:val="7"/>
  </w:num>
  <w:num w:numId="4" w16cid:durableId="2014019014">
    <w:abstractNumId w:val="6"/>
  </w:num>
  <w:num w:numId="5" w16cid:durableId="1061951445">
    <w:abstractNumId w:val="10"/>
  </w:num>
  <w:num w:numId="6" w16cid:durableId="1337925277">
    <w:abstractNumId w:val="3"/>
  </w:num>
  <w:num w:numId="7" w16cid:durableId="728772652">
    <w:abstractNumId w:val="11"/>
  </w:num>
  <w:num w:numId="8" w16cid:durableId="1952086575">
    <w:abstractNumId w:val="2"/>
  </w:num>
  <w:num w:numId="9" w16cid:durableId="650476791">
    <w:abstractNumId w:val="13"/>
  </w:num>
  <w:num w:numId="10" w16cid:durableId="426855232">
    <w:abstractNumId w:val="5"/>
  </w:num>
  <w:num w:numId="11" w16cid:durableId="1693074472">
    <w:abstractNumId w:val="4"/>
  </w:num>
  <w:num w:numId="12" w16cid:durableId="1021738875">
    <w:abstractNumId w:val="1"/>
  </w:num>
  <w:num w:numId="13" w16cid:durableId="669911240">
    <w:abstractNumId w:val="0"/>
  </w:num>
  <w:num w:numId="14" w16cid:durableId="1731145806">
    <w:abstractNumId w:val="12"/>
  </w:num>
  <w:num w:numId="15" w16cid:durableId="13618528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87"/>
    <w:rsid w:val="000001EF"/>
    <w:rsid w:val="00003BF5"/>
    <w:rsid w:val="00007322"/>
    <w:rsid w:val="00007728"/>
    <w:rsid w:val="000214AE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076B3"/>
    <w:rsid w:val="00113770"/>
    <w:rsid w:val="00114A91"/>
    <w:rsid w:val="00131B6E"/>
    <w:rsid w:val="001427E1"/>
    <w:rsid w:val="0015305E"/>
    <w:rsid w:val="00163668"/>
    <w:rsid w:val="00171566"/>
    <w:rsid w:val="00174676"/>
    <w:rsid w:val="00174B60"/>
    <w:rsid w:val="001755A8"/>
    <w:rsid w:val="00180863"/>
    <w:rsid w:val="00184014"/>
    <w:rsid w:val="00192008"/>
    <w:rsid w:val="001A2984"/>
    <w:rsid w:val="001B412F"/>
    <w:rsid w:val="001C0E68"/>
    <w:rsid w:val="001C4B6F"/>
    <w:rsid w:val="001D0BF1"/>
    <w:rsid w:val="001D3310"/>
    <w:rsid w:val="001E3120"/>
    <w:rsid w:val="001E3670"/>
    <w:rsid w:val="001E7E0C"/>
    <w:rsid w:val="001F0BB0"/>
    <w:rsid w:val="001F4E6D"/>
    <w:rsid w:val="001F6140"/>
    <w:rsid w:val="00203573"/>
    <w:rsid w:val="0020513A"/>
    <w:rsid w:val="0020597D"/>
    <w:rsid w:val="00213B4C"/>
    <w:rsid w:val="002253B0"/>
    <w:rsid w:val="00236D54"/>
    <w:rsid w:val="00241D8C"/>
    <w:rsid w:val="00241FDB"/>
    <w:rsid w:val="00244F43"/>
    <w:rsid w:val="0024720C"/>
    <w:rsid w:val="0025360E"/>
    <w:rsid w:val="002617AE"/>
    <w:rsid w:val="002638D0"/>
    <w:rsid w:val="00263F7A"/>
    <w:rsid w:val="002647D3"/>
    <w:rsid w:val="00271F2F"/>
    <w:rsid w:val="00275EAE"/>
    <w:rsid w:val="00285EF0"/>
    <w:rsid w:val="00294998"/>
    <w:rsid w:val="00297966"/>
    <w:rsid w:val="00297F18"/>
    <w:rsid w:val="002A1945"/>
    <w:rsid w:val="002B2958"/>
    <w:rsid w:val="002B37D3"/>
    <w:rsid w:val="002B3FC8"/>
    <w:rsid w:val="002D23C5"/>
    <w:rsid w:val="002D6137"/>
    <w:rsid w:val="002E7E61"/>
    <w:rsid w:val="002F05E5"/>
    <w:rsid w:val="002F254D"/>
    <w:rsid w:val="002F30E4"/>
    <w:rsid w:val="00307140"/>
    <w:rsid w:val="00313CEC"/>
    <w:rsid w:val="00316DFF"/>
    <w:rsid w:val="00322B26"/>
    <w:rsid w:val="00325B57"/>
    <w:rsid w:val="00336056"/>
    <w:rsid w:val="003544E1"/>
    <w:rsid w:val="00366398"/>
    <w:rsid w:val="00376BE0"/>
    <w:rsid w:val="003907A4"/>
    <w:rsid w:val="003A0632"/>
    <w:rsid w:val="003A30E5"/>
    <w:rsid w:val="003A6ADF"/>
    <w:rsid w:val="003B5928"/>
    <w:rsid w:val="003D380F"/>
    <w:rsid w:val="003E160D"/>
    <w:rsid w:val="003F1D5F"/>
    <w:rsid w:val="00400932"/>
    <w:rsid w:val="00405128"/>
    <w:rsid w:val="00406CFF"/>
    <w:rsid w:val="00416B25"/>
    <w:rsid w:val="00420592"/>
    <w:rsid w:val="004319E0"/>
    <w:rsid w:val="00437E8C"/>
    <w:rsid w:val="00440225"/>
    <w:rsid w:val="00440921"/>
    <w:rsid w:val="00444209"/>
    <w:rsid w:val="0044578B"/>
    <w:rsid w:val="0046541D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389C"/>
    <w:rsid w:val="004E01EB"/>
    <w:rsid w:val="004E2794"/>
    <w:rsid w:val="004E7B11"/>
    <w:rsid w:val="00510392"/>
    <w:rsid w:val="00513E2A"/>
    <w:rsid w:val="00520199"/>
    <w:rsid w:val="00531FEC"/>
    <w:rsid w:val="0053234A"/>
    <w:rsid w:val="00533EBF"/>
    <w:rsid w:val="00552E94"/>
    <w:rsid w:val="00554216"/>
    <w:rsid w:val="00566A35"/>
    <w:rsid w:val="0056701E"/>
    <w:rsid w:val="00573E0B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0DA5"/>
    <w:rsid w:val="0062301B"/>
    <w:rsid w:val="0062312F"/>
    <w:rsid w:val="00625F2C"/>
    <w:rsid w:val="006411D8"/>
    <w:rsid w:val="0064702D"/>
    <w:rsid w:val="006618E9"/>
    <w:rsid w:val="0068194B"/>
    <w:rsid w:val="00692703"/>
    <w:rsid w:val="00694B76"/>
    <w:rsid w:val="006A1962"/>
    <w:rsid w:val="006B3049"/>
    <w:rsid w:val="006B5D48"/>
    <w:rsid w:val="006B7D7B"/>
    <w:rsid w:val="006C1A5E"/>
    <w:rsid w:val="006D42C3"/>
    <w:rsid w:val="006D65FA"/>
    <w:rsid w:val="006E1507"/>
    <w:rsid w:val="006F3487"/>
    <w:rsid w:val="006F3F2B"/>
    <w:rsid w:val="00712D8B"/>
    <w:rsid w:val="00714398"/>
    <w:rsid w:val="007273B7"/>
    <w:rsid w:val="00733E0A"/>
    <w:rsid w:val="0074403D"/>
    <w:rsid w:val="00746D44"/>
    <w:rsid w:val="007538DC"/>
    <w:rsid w:val="00757803"/>
    <w:rsid w:val="0077628E"/>
    <w:rsid w:val="007828B9"/>
    <w:rsid w:val="00784DCD"/>
    <w:rsid w:val="0079206B"/>
    <w:rsid w:val="00796076"/>
    <w:rsid w:val="007A2515"/>
    <w:rsid w:val="007B7CBB"/>
    <w:rsid w:val="007C0566"/>
    <w:rsid w:val="007C606B"/>
    <w:rsid w:val="007D3FC1"/>
    <w:rsid w:val="007E6A61"/>
    <w:rsid w:val="007F4473"/>
    <w:rsid w:val="00801140"/>
    <w:rsid w:val="00803404"/>
    <w:rsid w:val="00803C05"/>
    <w:rsid w:val="00834955"/>
    <w:rsid w:val="00842DD0"/>
    <w:rsid w:val="00855B59"/>
    <w:rsid w:val="00860461"/>
    <w:rsid w:val="0086487C"/>
    <w:rsid w:val="00870B20"/>
    <w:rsid w:val="008829F8"/>
    <w:rsid w:val="00885897"/>
    <w:rsid w:val="00891E61"/>
    <w:rsid w:val="008A6538"/>
    <w:rsid w:val="008C7056"/>
    <w:rsid w:val="008D3A56"/>
    <w:rsid w:val="008E0803"/>
    <w:rsid w:val="008E0B4D"/>
    <w:rsid w:val="008F3B14"/>
    <w:rsid w:val="00901899"/>
    <w:rsid w:val="0090344B"/>
    <w:rsid w:val="00905715"/>
    <w:rsid w:val="0091321E"/>
    <w:rsid w:val="009135F5"/>
    <w:rsid w:val="00913946"/>
    <w:rsid w:val="0092726B"/>
    <w:rsid w:val="009361BA"/>
    <w:rsid w:val="00944F78"/>
    <w:rsid w:val="009510E7"/>
    <w:rsid w:val="00952C89"/>
    <w:rsid w:val="00953912"/>
    <w:rsid w:val="009571D8"/>
    <w:rsid w:val="009650EA"/>
    <w:rsid w:val="00971E46"/>
    <w:rsid w:val="0097790C"/>
    <w:rsid w:val="0098506E"/>
    <w:rsid w:val="009906C8"/>
    <w:rsid w:val="00993082"/>
    <w:rsid w:val="009A44CE"/>
    <w:rsid w:val="009A46C4"/>
    <w:rsid w:val="009A4D57"/>
    <w:rsid w:val="009C4DFC"/>
    <w:rsid w:val="009C64FE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03789"/>
    <w:rsid w:val="00B10EBE"/>
    <w:rsid w:val="00B236F1"/>
    <w:rsid w:val="00B46017"/>
    <w:rsid w:val="00B50F99"/>
    <w:rsid w:val="00B51D1B"/>
    <w:rsid w:val="00B540F4"/>
    <w:rsid w:val="00B60FD0"/>
    <w:rsid w:val="00B622DF"/>
    <w:rsid w:val="00B6332A"/>
    <w:rsid w:val="00B81760"/>
    <w:rsid w:val="00B8494C"/>
    <w:rsid w:val="00B90CFE"/>
    <w:rsid w:val="00BA0D22"/>
    <w:rsid w:val="00BA1546"/>
    <w:rsid w:val="00BA1558"/>
    <w:rsid w:val="00BB4E51"/>
    <w:rsid w:val="00BC7C89"/>
    <w:rsid w:val="00BD431F"/>
    <w:rsid w:val="00BE20C7"/>
    <w:rsid w:val="00BE423E"/>
    <w:rsid w:val="00BF61AC"/>
    <w:rsid w:val="00C26AA3"/>
    <w:rsid w:val="00C31253"/>
    <w:rsid w:val="00C377EE"/>
    <w:rsid w:val="00C47FA6"/>
    <w:rsid w:val="00C57FC6"/>
    <w:rsid w:val="00C66A7D"/>
    <w:rsid w:val="00C779DA"/>
    <w:rsid w:val="00C814F7"/>
    <w:rsid w:val="00CA4B4D"/>
    <w:rsid w:val="00CB35C3"/>
    <w:rsid w:val="00CD323D"/>
    <w:rsid w:val="00CD646B"/>
    <w:rsid w:val="00CE4030"/>
    <w:rsid w:val="00CE64B3"/>
    <w:rsid w:val="00CF1A49"/>
    <w:rsid w:val="00D0630C"/>
    <w:rsid w:val="00D243A9"/>
    <w:rsid w:val="00D305E5"/>
    <w:rsid w:val="00D37CD3"/>
    <w:rsid w:val="00D46619"/>
    <w:rsid w:val="00D55F2A"/>
    <w:rsid w:val="00D66A52"/>
    <w:rsid w:val="00D66EFA"/>
    <w:rsid w:val="00D720CB"/>
    <w:rsid w:val="00D72A2D"/>
    <w:rsid w:val="00D9521A"/>
    <w:rsid w:val="00DA3914"/>
    <w:rsid w:val="00DA59AA"/>
    <w:rsid w:val="00DB0F78"/>
    <w:rsid w:val="00DB184E"/>
    <w:rsid w:val="00DB4154"/>
    <w:rsid w:val="00DB6915"/>
    <w:rsid w:val="00DB7E1E"/>
    <w:rsid w:val="00DC1B78"/>
    <w:rsid w:val="00DC2A2F"/>
    <w:rsid w:val="00DC600B"/>
    <w:rsid w:val="00DE0FAA"/>
    <w:rsid w:val="00DE136D"/>
    <w:rsid w:val="00DE294E"/>
    <w:rsid w:val="00DE6534"/>
    <w:rsid w:val="00DF4D6C"/>
    <w:rsid w:val="00E01923"/>
    <w:rsid w:val="00E14498"/>
    <w:rsid w:val="00E21F4E"/>
    <w:rsid w:val="00E2397A"/>
    <w:rsid w:val="00E254DB"/>
    <w:rsid w:val="00E300FC"/>
    <w:rsid w:val="00E3086A"/>
    <w:rsid w:val="00E362DB"/>
    <w:rsid w:val="00E37B0A"/>
    <w:rsid w:val="00E5632B"/>
    <w:rsid w:val="00E70240"/>
    <w:rsid w:val="00E71E6B"/>
    <w:rsid w:val="00E75C31"/>
    <w:rsid w:val="00E81CC5"/>
    <w:rsid w:val="00E85A87"/>
    <w:rsid w:val="00E85B4A"/>
    <w:rsid w:val="00E9528E"/>
    <w:rsid w:val="00EA5099"/>
    <w:rsid w:val="00EA6AD0"/>
    <w:rsid w:val="00EB44DD"/>
    <w:rsid w:val="00EC1351"/>
    <w:rsid w:val="00EC4CBF"/>
    <w:rsid w:val="00ED02E6"/>
    <w:rsid w:val="00EE2CA8"/>
    <w:rsid w:val="00EE7735"/>
    <w:rsid w:val="00EF17E8"/>
    <w:rsid w:val="00EF51D9"/>
    <w:rsid w:val="00F130DD"/>
    <w:rsid w:val="00F15CF1"/>
    <w:rsid w:val="00F24884"/>
    <w:rsid w:val="00F476C4"/>
    <w:rsid w:val="00F61DF9"/>
    <w:rsid w:val="00F771FF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25EB"/>
    <w:rsid w:val="00FF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727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9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s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6F8055B65DE4B0BAC30D69520F16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A3955-1C21-4188-96CE-9C9E25B4D900}"/>
      </w:docPartPr>
      <w:docPartBody>
        <w:p w:rsidR="00685C90" w:rsidRDefault="007D3399">
          <w:pPr>
            <w:pStyle w:val="E6F8055B65DE4B0BAC30D69520F166CD"/>
          </w:pPr>
          <w:r w:rsidRPr="00CF1A49">
            <w:t>Experience</w:t>
          </w:r>
        </w:p>
      </w:docPartBody>
    </w:docPart>
    <w:docPart>
      <w:docPartPr>
        <w:name w:val="B3A0F7C25A494CADB7D2668738ECB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76B14-00EC-43F0-B131-F7087CC911B5}"/>
      </w:docPartPr>
      <w:docPartBody>
        <w:p w:rsidR="00685C90" w:rsidRDefault="007D3399">
          <w:pPr>
            <w:pStyle w:val="B3A0F7C25A494CADB7D2668738ECB025"/>
          </w:pPr>
          <w:r w:rsidRPr="00CF1A49">
            <w:t>Education</w:t>
          </w:r>
        </w:p>
      </w:docPartBody>
    </w:docPart>
    <w:docPart>
      <w:docPartPr>
        <w:name w:val="A8931619E0584754BDEE2A9E77FB6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03CD6-C4F3-4A4F-944B-D802D8E6FD62}"/>
      </w:docPartPr>
      <w:docPartBody>
        <w:p w:rsidR="00685C90" w:rsidRDefault="007D3399">
          <w:pPr>
            <w:pStyle w:val="A8931619E0584754BDEE2A9E77FB67C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99"/>
    <w:rsid w:val="003907A4"/>
    <w:rsid w:val="005822F8"/>
    <w:rsid w:val="00676534"/>
    <w:rsid w:val="00685C90"/>
    <w:rsid w:val="007D3399"/>
    <w:rsid w:val="007E6694"/>
    <w:rsid w:val="008266EE"/>
    <w:rsid w:val="00934680"/>
    <w:rsid w:val="00AD3BB6"/>
    <w:rsid w:val="00C1307C"/>
    <w:rsid w:val="00DE294E"/>
    <w:rsid w:val="00DF1643"/>
    <w:rsid w:val="00E5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6F8055B65DE4B0BAC30D69520F166CD">
    <w:name w:val="E6F8055B65DE4B0BAC30D69520F166C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3A0F7C25A494CADB7D2668738ECB025">
    <w:name w:val="B3A0F7C25A494CADB7D2668738ECB025"/>
  </w:style>
  <w:style w:type="paragraph" w:customStyle="1" w:styleId="A8931619E0584754BDEE2A9E77FB67C2">
    <w:name w:val="A8931619E0584754BDEE2A9E77FB6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2024-06-10T22:09:00Z</dcterms:created>
  <dcterms:modified xsi:type="dcterms:W3CDTF">2024-06-17T21:24:00Z</dcterms:modified>
  <cp:category/>
</cp:coreProperties>
</file>